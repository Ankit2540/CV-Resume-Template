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32"/>
        <w:gridCol w:w="3588"/>
        <w:gridCol w:w="3962"/>
      </w:tblGrid>
      <w:tr w:rsidR="009132E7" w:rsidRPr="003C59EB" w14:paraId="6A110C4E" w14:textId="77777777" w:rsidTr="00776C4D">
        <w:trPr>
          <w:trHeight w:val="826"/>
        </w:trPr>
        <w:tc>
          <w:tcPr>
            <w:tcW w:w="3778" w:type="dxa"/>
            <w:gridSpan w:val="2"/>
            <w:vMerge w:val="restart"/>
          </w:tcPr>
          <w:p w14:paraId="4174DFC9" w14:textId="77777777" w:rsidR="00996F88" w:rsidRPr="003C59EB" w:rsidRDefault="00996F88" w:rsidP="003C59EB"/>
        </w:tc>
        <w:tc>
          <w:tcPr>
            <w:tcW w:w="3588" w:type="dxa"/>
            <w:vAlign w:val="center"/>
          </w:tcPr>
          <w:p w14:paraId="601C48CA" w14:textId="363F689C" w:rsidR="00996F88" w:rsidRPr="00996F88" w:rsidRDefault="00996F88" w:rsidP="00996F88">
            <w:pPr>
              <w:jc w:val="center"/>
            </w:pPr>
          </w:p>
        </w:tc>
        <w:tc>
          <w:tcPr>
            <w:tcW w:w="3962" w:type="dxa"/>
            <w:vAlign w:val="center"/>
          </w:tcPr>
          <w:p w14:paraId="3BBA02FA" w14:textId="12CBE766" w:rsidR="00996F88" w:rsidRPr="00996F88" w:rsidRDefault="00996F88" w:rsidP="00776C4D">
            <w:pPr>
              <w:jc w:val="center"/>
              <w:rPr>
                <w:b/>
                <w:bCs/>
              </w:rPr>
            </w:pPr>
            <w:r w:rsidRPr="00776C4D">
              <w:rPr>
                <w:b/>
                <w:bCs/>
                <w:sz w:val="56"/>
                <w:szCs w:val="56"/>
              </w:rPr>
              <w:t>ANKIT BISWAL</w:t>
            </w:r>
          </w:p>
        </w:tc>
      </w:tr>
      <w:tr w:rsidR="009132E7" w:rsidRPr="003C59EB" w14:paraId="59867975" w14:textId="77777777" w:rsidTr="00776C4D">
        <w:trPr>
          <w:trHeight w:val="564"/>
        </w:trPr>
        <w:tc>
          <w:tcPr>
            <w:tcW w:w="3778" w:type="dxa"/>
            <w:gridSpan w:val="2"/>
            <w:vMerge/>
          </w:tcPr>
          <w:p w14:paraId="529A59D5" w14:textId="77777777" w:rsidR="00996F88" w:rsidRPr="003C59EB" w:rsidRDefault="00996F88" w:rsidP="003C59EB"/>
        </w:tc>
        <w:tc>
          <w:tcPr>
            <w:tcW w:w="3588" w:type="dxa"/>
            <w:vAlign w:val="center"/>
          </w:tcPr>
          <w:p w14:paraId="2AE262DC" w14:textId="32C8C235" w:rsidR="00996F88" w:rsidRPr="00996F88" w:rsidRDefault="00996F88" w:rsidP="00996F88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3962" w:type="dxa"/>
            <w:vAlign w:val="center"/>
          </w:tcPr>
          <w:p w14:paraId="06753532" w14:textId="5ACF2B3E" w:rsidR="00996F88" w:rsidRPr="00996F88" w:rsidRDefault="00996F88" w:rsidP="00776C4D">
            <w:pPr>
              <w:jc w:val="center"/>
              <w:rPr>
                <w:i/>
                <w:iCs/>
                <w:sz w:val="32"/>
                <w:szCs w:val="32"/>
              </w:rPr>
            </w:pPr>
            <w:r w:rsidRPr="00776C4D">
              <w:rPr>
                <w:i/>
                <w:iCs/>
                <w:sz w:val="32"/>
                <w:szCs w:val="32"/>
              </w:rPr>
              <w:t>MEAN Stack Developer</w:t>
            </w:r>
          </w:p>
        </w:tc>
      </w:tr>
      <w:tr w:rsidR="000A1EB7" w:rsidRPr="003C59EB" w14:paraId="78AA1B40" w14:textId="77777777" w:rsidTr="00996F88">
        <w:trPr>
          <w:trHeight w:val="824"/>
        </w:trPr>
        <w:tc>
          <w:tcPr>
            <w:tcW w:w="3778" w:type="dxa"/>
            <w:gridSpan w:val="2"/>
            <w:vMerge/>
          </w:tcPr>
          <w:p w14:paraId="16EE637C" w14:textId="77777777" w:rsidR="00996F88" w:rsidRPr="003C59EB" w:rsidRDefault="00996F88" w:rsidP="003C59EB"/>
        </w:tc>
        <w:tc>
          <w:tcPr>
            <w:tcW w:w="7550" w:type="dxa"/>
            <w:gridSpan w:val="2"/>
            <w:vAlign w:val="center"/>
          </w:tcPr>
          <w:p w14:paraId="526B47B0" w14:textId="64E507C5" w:rsidR="00996F88" w:rsidRPr="00996F88" w:rsidRDefault="00996F88" w:rsidP="00776C4D">
            <w:pPr>
              <w:ind w:left="225"/>
              <w:jc w:val="both"/>
            </w:pPr>
            <w:r w:rsidRPr="00E00BFC">
              <w:t>Results-driven computer science student passionate about developing user-friendly web applications. Excellent problem</w:t>
            </w:r>
            <w:r>
              <w:t>-solving</w:t>
            </w:r>
            <w:r w:rsidRPr="00E00BFC">
              <w:t xml:space="preserve"> skills and ability to perform well in a team. Seeking to help Companies develop and design products as a MEAN Stack Developer, as well as grow and develop my own skills as a coder.</w:t>
            </w:r>
          </w:p>
        </w:tc>
      </w:tr>
      <w:tr w:rsidR="009132E7" w:rsidRPr="003C59EB" w14:paraId="44ABDA09" w14:textId="77777777" w:rsidTr="000A1EB7">
        <w:trPr>
          <w:trHeight w:val="152"/>
        </w:trPr>
        <w:tc>
          <w:tcPr>
            <w:tcW w:w="846" w:type="dxa"/>
            <w:vAlign w:val="center"/>
          </w:tcPr>
          <w:p w14:paraId="0F90AE12" w14:textId="48BAAEC8" w:rsidR="000A1EB7" w:rsidRPr="003C59EB" w:rsidRDefault="000A1EB7" w:rsidP="00621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A650C" wp14:editId="0BD1019E">
                  <wp:extent cx="274881" cy="20420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1" b="12842"/>
                          <a:stretch/>
                        </pic:blipFill>
                        <pic:spPr bwMode="auto">
                          <a:xfrm flipV="1">
                            <a:off x="0" y="0"/>
                            <a:ext cx="319513" cy="23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5DE4578F" w14:textId="45B6C42C" w:rsidR="000A1EB7" w:rsidRPr="0062147E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 w:val="restart"/>
          </w:tcPr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4"/>
            </w:tblGrid>
            <w:tr w:rsidR="000A1EB7" w14:paraId="7B4FEE9B" w14:textId="77777777" w:rsidTr="000A1EB7">
              <w:tc>
                <w:tcPr>
                  <w:tcW w:w="7324" w:type="dxa"/>
                </w:tcPr>
                <w:tbl>
                  <w:tblPr>
                    <w:tblStyle w:val="TableGrid"/>
                    <w:tblW w:w="0" w:type="auto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52"/>
                    <w:gridCol w:w="3652"/>
                  </w:tblGrid>
                  <w:tr w:rsidR="000A1EB7" w14:paraId="339D1A19" w14:textId="77777777" w:rsidTr="00244598">
                    <w:trPr>
                      <w:trHeight w:val="62"/>
                    </w:trPr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62AA2011" w14:textId="29D288DE" w:rsidR="000A1EB7" w:rsidRPr="001B1297" w:rsidRDefault="001B1297" w:rsidP="00244598">
                        <w:pPr>
                          <w:ind w:left="37"/>
                          <w:rPr>
                            <w:b/>
                            <w:bCs/>
                          </w:rPr>
                        </w:pPr>
                        <w:r w:rsidRPr="001B1297">
                          <w:rPr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  <w:r w:rsidRPr="001B1297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  <w:tr w:rsidR="000A1EB7" w14:paraId="4515EF20" w14:textId="77777777" w:rsidTr="00244598">
                    <w:trPr>
                      <w:trHeight w:val="120"/>
                    </w:trPr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60463C79" w14:textId="77777777" w:rsidR="001B1297" w:rsidRPr="00244598" w:rsidRDefault="001B1297" w:rsidP="00244598">
                        <w:pPr>
                          <w:ind w:left="179"/>
                          <w:rPr>
                            <w:b/>
                            <w:bCs/>
                          </w:rPr>
                        </w:pPr>
                        <w:r w:rsidRPr="00244598">
                          <w:rPr>
                            <w:b/>
                            <w:bCs/>
                          </w:rPr>
                          <w:t xml:space="preserve">B. Tech Computer Science and Engineering Hons. </w:t>
                        </w:r>
                      </w:p>
                      <w:p w14:paraId="74D90807" w14:textId="57227743" w:rsidR="000A1EB7" w:rsidRDefault="001B1297" w:rsidP="00244598">
                        <w:pPr>
                          <w:ind w:left="179"/>
                        </w:pPr>
                        <w:r w:rsidRPr="001B1297">
                          <w:t>Lovely Professional University</w:t>
                        </w:r>
                      </w:p>
                    </w:tc>
                  </w:tr>
                  <w:tr w:rsidR="000A1EB7" w14:paraId="516E3794" w14:textId="77777777" w:rsidTr="00244598">
                    <w:trPr>
                      <w:trHeight w:val="119"/>
                    </w:trPr>
                    <w:tc>
                      <w:tcPr>
                        <w:tcW w:w="3652" w:type="dxa"/>
                        <w:vAlign w:val="center"/>
                      </w:tcPr>
                      <w:p w14:paraId="60F9F64E" w14:textId="76D5CEDC" w:rsidR="000A1EB7" w:rsidRPr="005427C0" w:rsidRDefault="001B1297" w:rsidP="00244598">
                        <w:pPr>
                          <w:ind w:left="179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2018 - 2022</w:t>
                        </w:r>
                      </w:p>
                    </w:tc>
                    <w:tc>
                      <w:tcPr>
                        <w:tcW w:w="3652" w:type="dxa"/>
                        <w:vAlign w:val="center"/>
                      </w:tcPr>
                      <w:p w14:paraId="149273B9" w14:textId="376C771D" w:rsidR="000A1EB7" w:rsidRPr="005427C0" w:rsidRDefault="001B1297" w:rsidP="00244598">
                        <w:pPr>
                          <w:ind w:left="179"/>
                          <w:jc w:val="right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Cuttack, Odisha</w:t>
                        </w:r>
                      </w:p>
                    </w:tc>
                  </w:tr>
                  <w:tr w:rsidR="000A1EB7" w14:paraId="50A2B40A" w14:textId="77777777" w:rsidTr="00244598">
                    <w:trPr>
                      <w:trHeight w:val="120"/>
                    </w:trPr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5DA7B3CA" w14:textId="77777777" w:rsidR="001B1297" w:rsidRPr="00244598" w:rsidRDefault="001B1297" w:rsidP="00244598">
                        <w:pPr>
                          <w:ind w:left="179"/>
                          <w:rPr>
                            <w:b/>
                            <w:bCs/>
                          </w:rPr>
                        </w:pPr>
                        <w:r w:rsidRPr="00244598">
                          <w:rPr>
                            <w:b/>
                            <w:bCs/>
                          </w:rPr>
                          <w:t>Class- XI-XII</w:t>
                        </w:r>
                      </w:p>
                      <w:p w14:paraId="75837EC1" w14:textId="79F773E6" w:rsidR="000A1EB7" w:rsidRDefault="001B1297" w:rsidP="00244598">
                        <w:pPr>
                          <w:ind w:left="179"/>
                        </w:pPr>
                        <w:r>
                          <w:t>DAV Public School, Sector – 10, CDA</w:t>
                        </w:r>
                      </w:p>
                    </w:tc>
                  </w:tr>
                  <w:tr w:rsidR="000A1EB7" w14:paraId="7E72408F" w14:textId="77777777" w:rsidTr="00244598">
                    <w:trPr>
                      <w:trHeight w:val="119"/>
                    </w:trPr>
                    <w:tc>
                      <w:tcPr>
                        <w:tcW w:w="3652" w:type="dxa"/>
                        <w:vAlign w:val="center"/>
                      </w:tcPr>
                      <w:p w14:paraId="5E016820" w14:textId="24E9BCD5" w:rsidR="000A1EB7" w:rsidRPr="005427C0" w:rsidRDefault="001B1297" w:rsidP="00244598">
                        <w:pPr>
                          <w:ind w:left="179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2015 - 2017</w:t>
                        </w:r>
                      </w:p>
                    </w:tc>
                    <w:tc>
                      <w:tcPr>
                        <w:tcW w:w="3652" w:type="dxa"/>
                        <w:vAlign w:val="center"/>
                      </w:tcPr>
                      <w:p w14:paraId="0261D698" w14:textId="1BC8A249" w:rsidR="000A1EB7" w:rsidRPr="005427C0" w:rsidRDefault="001B1297" w:rsidP="00244598">
                        <w:pPr>
                          <w:ind w:left="179"/>
                          <w:jc w:val="right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Cuttack, Odisha</w:t>
                        </w:r>
                      </w:p>
                    </w:tc>
                  </w:tr>
                  <w:tr w:rsidR="000A1EB7" w14:paraId="4B009EB3" w14:textId="77777777" w:rsidTr="00244598">
                    <w:trPr>
                      <w:trHeight w:val="120"/>
                    </w:trPr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5F11C3C3" w14:textId="4D119003" w:rsidR="001B1297" w:rsidRPr="00244598" w:rsidRDefault="001B1297" w:rsidP="00244598">
                        <w:pPr>
                          <w:ind w:left="179"/>
                          <w:rPr>
                            <w:b/>
                            <w:bCs/>
                          </w:rPr>
                        </w:pPr>
                        <w:r w:rsidRPr="00244598">
                          <w:rPr>
                            <w:b/>
                            <w:bCs/>
                          </w:rPr>
                          <w:t>Class- X</w:t>
                        </w:r>
                      </w:p>
                      <w:p w14:paraId="0CE1BC47" w14:textId="022B5A09" w:rsidR="000A1EB7" w:rsidRDefault="001B1297" w:rsidP="00244598">
                        <w:pPr>
                          <w:ind w:left="179"/>
                        </w:pPr>
                        <w:r>
                          <w:t>DAV Public School, Sector – 10, CDA</w:t>
                        </w:r>
                      </w:p>
                    </w:tc>
                  </w:tr>
                  <w:tr w:rsidR="000A1EB7" w14:paraId="7B28C4AA" w14:textId="77777777" w:rsidTr="00244598">
                    <w:trPr>
                      <w:trHeight w:val="119"/>
                    </w:trPr>
                    <w:tc>
                      <w:tcPr>
                        <w:tcW w:w="3652" w:type="dxa"/>
                        <w:vAlign w:val="center"/>
                      </w:tcPr>
                      <w:p w14:paraId="0EDDF393" w14:textId="67E383A2" w:rsidR="000A1EB7" w:rsidRPr="005427C0" w:rsidRDefault="001B1297" w:rsidP="00244598">
                        <w:pPr>
                          <w:ind w:left="179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2014 – 2015</w:t>
                        </w:r>
                      </w:p>
                    </w:tc>
                    <w:tc>
                      <w:tcPr>
                        <w:tcW w:w="3652" w:type="dxa"/>
                        <w:vAlign w:val="center"/>
                      </w:tcPr>
                      <w:p w14:paraId="730E0027" w14:textId="65DF16FF" w:rsidR="000A1EB7" w:rsidRPr="005427C0" w:rsidRDefault="001B1297" w:rsidP="00244598">
                        <w:pPr>
                          <w:ind w:left="179"/>
                          <w:jc w:val="right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427C0">
                          <w:rPr>
                            <w:i/>
                            <w:iCs/>
                            <w:sz w:val="18"/>
                            <w:szCs w:val="18"/>
                          </w:rPr>
                          <w:t>Jalandhar , Punjab</w:t>
                        </w:r>
                      </w:p>
                    </w:tc>
                  </w:tr>
                </w:tbl>
                <w:p w14:paraId="07A5B651" w14:textId="77777777" w:rsidR="000A1EB7" w:rsidRDefault="000A1EB7" w:rsidP="003C59EB"/>
              </w:tc>
            </w:tr>
            <w:tr w:rsidR="000A1EB7" w14:paraId="3BA8A294" w14:textId="77777777" w:rsidTr="000A1EB7">
              <w:tc>
                <w:tcPr>
                  <w:tcW w:w="7324" w:type="dxa"/>
                </w:tcPr>
                <w:tbl>
                  <w:tblPr>
                    <w:tblStyle w:val="TableGrid"/>
                    <w:tblW w:w="0" w:type="auto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8"/>
                    <w:gridCol w:w="2416"/>
                  </w:tblGrid>
                  <w:tr w:rsidR="009132E7" w14:paraId="2DCAD73F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24A01ED0" w14:textId="60609161" w:rsidR="009132E7" w:rsidRPr="00244598" w:rsidRDefault="009132E7" w:rsidP="00244598">
                        <w:pPr>
                          <w:ind w:left="37"/>
                          <w:rPr>
                            <w:b/>
                            <w:bCs/>
                          </w:rPr>
                        </w:pPr>
                        <w:r w:rsidRPr="0024459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Certification </w:t>
                        </w:r>
                      </w:p>
                    </w:tc>
                  </w:tr>
                  <w:tr w:rsidR="009132E7" w14:paraId="5ECE2728" w14:textId="77777777" w:rsidTr="00244598">
                    <w:tc>
                      <w:tcPr>
                        <w:tcW w:w="4888" w:type="dxa"/>
                        <w:vAlign w:val="center"/>
                      </w:tcPr>
                      <w:p w14:paraId="48775AE6" w14:textId="00BF4FF9" w:rsidR="009132E7" w:rsidRDefault="009132E7" w:rsidP="00244598">
                        <w:pPr>
                          <w:ind w:left="100"/>
                        </w:pPr>
                        <w:r>
                          <w:t>I</w:t>
                        </w:r>
                        <w:r w:rsidRPr="009132E7">
                          <w:t xml:space="preserve">ntroduction to HTML5 from Coursera 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59B062E1" w14:textId="46AC60CF" w:rsidR="009132E7" w:rsidRDefault="009132E7" w:rsidP="00244598">
                        <w:pPr>
                          <w:ind w:left="100"/>
                        </w:pPr>
                        <w:r w:rsidRPr="009132E7">
                          <w:t>(07/2020 - Present)</w:t>
                        </w:r>
                      </w:p>
                    </w:tc>
                  </w:tr>
                  <w:tr w:rsidR="009132E7" w14:paraId="7912A086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25C10612" w14:textId="293E3379" w:rsidR="009132E7" w:rsidRPr="009132E7" w:rsidRDefault="009132E7" w:rsidP="00244598">
                        <w:pPr>
                          <w:ind w:left="100"/>
                          <w:rPr>
                            <w:i/>
                            <w:iCs/>
                          </w:rPr>
                        </w:pPr>
                        <w:r w:rsidRPr="009132E7">
                          <w:rPr>
                            <w:sz w:val="18"/>
                            <w:szCs w:val="18"/>
                          </w:rPr>
                          <w:t>LINK:</w:t>
                        </w:r>
                        <w:r w:rsidRPr="009132E7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hyperlink r:id="rId12" w:history="1">
                          <w:r w:rsidRPr="009132E7">
                            <w:rPr>
                              <w:rStyle w:val="Hyperlink"/>
                              <w:i/>
                              <w:iCs/>
                              <w:color w:val="7F7F7F" w:themeColor="text1" w:themeTint="80"/>
                              <w:sz w:val="14"/>
                              <w:szCs w:val="14"/>
                              <w:u w:val="none"/>
                            </w:rPr>
                            <w:t>https://www.coursera.org/account/accomplishments/verify/SH8GPMC3ASD9</w:t>
                          </w:r>
                        </w:hyperlink>
                      </w:p>
                    </w:tc>
                  </w:tr>
                  <w:tr w:rsidR="009132E7" w14:paraId="0F9CCBD5" w14:textId="77777777" w:rsidTr="00244598">
                    <w:tc>
                      <w:tcPr>
                        <w:tcW w:w="4888" w:type="dxa"/>
                        <w:vAlign w:val="center"/>
                      </w:tcPr>
                      <w:p w14:paraId="75154DD1" w14:textId="258E35E0" w:rsidR="009132E7" w:rsidRDefault="009132E7" w:rsidP="00244598">
                        <w:pPr>
                          <w:ind w:left="100"/>
                        </w:pPr>
                        <w:r w:rsidRPr="009132E7">
                          <w:t>Data Structures and Algorithms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5AA53987" w14:textId="0EAB33A3" w:rsidR="009132E7" w:rsidRDefault="009132E7" w:rsidP="00244598">
                        <w:pPr>
                          <w:ind w:left="100"/>
                        </w:pPr>
                        <w:r w:rsidRPr="009132E7">
                          <w:t>(07/2020 - Present)</w:t>
                        </w:r>
                      </w:p>
                    </w:tc>
                  </w:tr>
                  <w:tr w:rsidR="009132E7" w14:paraId="15BFAA7B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0D44716A" w14:textId="14D727B1" w:rsidR="009132E7" w:rsidRPr="009132E7" w:rsidRDefault="009132E7" w:rsidP="00244598">
                        <w:pPr>
                          <w:ind w:left="100"/>
                          <w:rPr>
                            <w:i/>
                            <w:iCs/>
                          </w:rPr>
                        </w:pPr>
                        <w:r w:rsidRPr="009132E7">
                          <w:rPr>
                            <w:sz w:val="18"/>
                            <w:szCs w:val="18"/>
                          </w:rPr>
                          <w:t>LINK:</w:t>
                        </w:r>
                        <w:r w:rsidRPr="009132E7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hyperlink r:id="rId13" w:history="1">
                          <w:r w:rsidRPr="009132E7">
                            <w:rPr>
                              <w:rStyle w:val="Hyperlink"/>
                              <w:i/>
                              <w:iCs/>
                              <w:color w:val="7F7F7F" w:themeColor="text1" w:themeTint="80"/>
                              <w:sz w:val="14"/>
                              <w:szCs w:val="14"/>
                              <w:u w:val="none"/>
                            </w:rPr>
                            <w:t>https://media.geeksforgeeks.org/courses/certificates/3f7b10ee607c9ff110c81d83fcbb5e72.pdf</w:t>
                          </w:r>
                        </w:hyperlink>
                      </w:p>
                    </w:tc>
                  </w:tr>
                </w:tbl>
                <w:p w14:paraId="44819E74" w14:textId="77777777" w:rsidR="000A1EB7" w:rsidRDefault="000A1EB7" w:rsidP="003C59EB"/>
              </w:tc>
            </w:tr>
            <w:tr w:rsidR="000A1EB7" w14:paraId="604A5912" w14:textId="77777777" w:rsidTr="000A1EB7">
              <w:tc>
                <w:tcPr>
                  <w:tcW w:w="7324" w:type="dxa"/>
                </w:tcPr>
                <w:tbl>
                  <w:tblPr>
                    <w:tblStyle w:val="TableGrid"/>
                    <w:tblW w:w="0" w:type="auto"/>
                    <w:tblCellMar>
                      <w:top w:w="28" w:type="dxa"/>
                      <w:bottom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8"/>
                    <w:gridCol w:w="2416"/>
                  </w:tblGrid>
                  <w:tr w:rsidR="00244598" w14:paraId="34446783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02FE5853" w14:textId="77777777" w:rsidR="00244598" w:rsidRPr="00244598" w:rsidRDefault="00244598" w:rsidP="00244598">
                        <w:pPr>
                          <w:rPr>
                            <w:b/>
                            <w:bCs/>
                          </w:rPr>
                        </w:pPr>
                        <w:r w:rsidRPr="00244598">
                          <w:rPr>
                            <w:b/>
                            <w:bCs/>
                            <w:sz w:val="28"/>
                            <w:szCs w:val="28"/>
                          </w:rPr>
                          <w:t>PROJECTS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197EE5D9" w14:textId="2B1B801F" w:rsidR="00244598" w:rsidRPr="00244598" w:rsidRDefault="00A24B2E" w:rsidP="00244598">
                        <w:pPr>
                          <w:jc w:val="right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hyperlink r:id="rId14" w:history="1">
                          <w:r w:rsidR="00244598" w:rsidRPr="00244598">
                            <w:rPr>
                              <w:rStyle w:val="Hyperlink"/>
                              <w:i/>
                              <w:iCs/>
                              <w:color w:val="7F7F7F" w:themeColor="text1" w:themeTint="80"/>
                              <w:sz w:val="18"/>
                              <w:szCs w:val="18"/>
                              <w:u w:val="none"/>
                            </w:rPr>
                            <w:t>Click for more Projects….</w:t>
                          </w:r>
                        </w:hyperlink>
                      </w:p>
                    </w:tc>
                  </w:tr>
                  <w:tr w:rsidR="00244598" w14:paraId="27A1A187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172C7900" w14:textId="20A8F16A" w:rsidR="00244598" w:rsidRDefault="00244598" w:rsidP="00244598">
                        <w:r w:rsidRPr="00244598">
                          <w:t>Web</w:t>
                        </w:r>
                        <w:r>
                          <w:t>page</w:t>
                        </w:r>
                        <w:r w:rsidRPr="00244598">
                          <w:t xml:space="preserve"> of a restaurant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3F43D07A" w14:textId="4E9FCBA6" w:rsidR="00244598" w:rsidRDefault="00244598" w:rsidP="00244598">
                        <w:r w:rsidRPr="00244598">
                          <w:t>(08/2020 - 11/2020)</w:t>
                        </w:r>
                      </w:p>
                    </w:tc>
                  </w:tr>
                  <w:tr w:rsidR="00244598" w14:paraId="6CD8E056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7EBE7D46" w14:textId="00DCDEBF" w:rsidR="005C0840" w:rsidRPr="004E521A" w:rsidRDefault="006A5FCA" w:rsidP="00244598">
                        <w:pPr>
                          <w:rPr>
                            <w:sz w:val="18"/>
                            <w:szCs w:val="18"/>
                          </w:rPr>
                        </w:pPr>
                        <w:r w:rsidRPr="004E521A">
                          <w:rPr>
                            <w:sz w:val="18"/>
                            <w:szCs w:val="18"/>
                          </w:rPr>
                          <w:t xml:space="preserve">A </w:t>
                        </w:r>
                        <w:r w:rsidRPr="004E521A">
                          <w:rPr>
                            <w:sz w:val="18"/>
                            <w:szCs w:val="18"/>
                          </w:rPr>
                          <w:t>web page</w:t>
                        </w:r>
                        <w:r w:rsidRPr="004E521A">
                          <w:rPr>
                            <w:sz w:val="18"/>
                            <w:szCs w:val="18"/>
                          </w:rPr>
                          <w:t xml:space="preserve"> designed using HTML5, CSS, </w:t>
                        </w:r>
                        <w:r w:rsidR="005C0840" w:rsidRPr="004E521A">
                          <w:rPr>
                            <w:sz w:val="18"/>
                            <w:szCs w:val="18"/>
                          </w:rPr>
                          <w:t>JavaScript,</w:t>
                        </w:r>
                        <w:r w:rsidRPr="004E521A">
                          <w:rPr>
                            <w:sz w:val="18"/>
                            <w:szCs w:val="18"/>
                          </w:rPr>
                          <w:t xml:space="preserve"> and jQuery of a restaurant</w:t>
                        </w:r>
                        <w:r w:rsidR="00D32B4A" w:rsidRPr="004E521A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 w:rsidR="005C0840" w:rsidRPr="004E521A">
                          <w:rPr>
                            <w:sz w:val="18"/>
                            <w:szCs w:val="18"/>
                          </w:rPr>
                          <w:t>This web page contains modals due to which every linked web page is available on single webpage.</w:t>
                        </w:r>
                        <w:r w:rsidR="004E52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4E521A" w:rsidRPr="004E521A">
                          <w:rPr>
                            <w:sz w:val="18"/>
                            <w:szCs w:val="18"/>
                          </w:rPr>
                          <w:t xml:space="preserve">Link: </w:t>
                        </w:r>
                        <w:hyperlink r:id="rId15" w:history="1">
                          <w:r w:rsidR="004E521A" w:rsidRPr="004E521A">
                            <w:rPr>
                              <w:rStyle w:val="Hyperlink"/>
                              <w:i/>
                              <w:iCs/>
                              <w:color w:val="7F7F7F" w:themeColor="text1" w:themeTint="80"/>
                              <w:sz w:val="18"/>
                              <w:szCs w:val="18"/>
                              <w:u w:val="none"/>
                            </w:rPr>
                            <w:t>https://github.com/Ankit2540/Front-End.git</w:t>
                          </w:r>
                        </w:hyperlink>
                      </w:p>
                    </w:tc>
                  </w:tr>
                  <w:tr w:rsidR="00244598" w14:paraId="7C2D5D32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7A3F9157" w14:textId="673016E9" w:rsidR="00244598" w:rsidRDefault="00244598" w:rsidP="00244598">
                        <w:r w:rsidRPr="00244598">
                          <w:t>Tic Tac Toe game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57233176" w14:textId="6A761E34" w:rsidR="00244598" w:rsidRDefault="00244598" w:rsidP="00244598">
                        <w:r w:rsidRPr="00244598">
                          <w:t>(03/2019 - 04/2019)</w:t>
                        </w:r>
                      </w:p>
                    </w:tc>
                  </w:tr>
                  <w:tr w:rsidR="00244598" w14:paraId="5C3FD634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735D457E" w14:textId="698C0A81" w:rsidR="00244598" w:rsidRDefault="0050603C" w:rsidP="00244598">
                        <w:r w:rsidRPr="0050603C">
                          <w:t>Simple 2 player Tic Tac Toe game made using GUI in python.</w:t>
                        </w:r>
                        <w:r>
                          <w:t xml:space="preserve"> After </w:t>
                        </w:r>
                        <w:r w:rsidR="00F013F7">
                          <w:t>completing the game winner’s name is displayed with restart button.</w:t>
                        </w:r>
                      </w:p>
                    </w:tc>
                  </w:tr>
                  <w:tr w:rsidR="00244598" w14:paraId="3B56EF05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4FFFFBBE" w14:textId="008FE1CF" w:rsidR="00244598" w:rsidRDefault="00244598" w:rsidP="00244598">
                        <w:r w:rsidRPr="00244598">
                          <w:t>Website of a restaurant (frontend)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1809643B" w14:textId="1FD61699" w:rsidR="00244598" w:rsidRDefault="00244598" w:rsidP="00244598">
                        <w:r w:rsidRPr="00244598">
                          <w:t>(08/2018 - 10/2018)</w:t>
                        </w:r>
                      </w:p>
                    </w:tc>
                  </w:tr>
                  <w:tr w:rsidR="00244598" w14:paraId="09958550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111C6684" w14:textId="77777777" w:rsidR="00244598" w:rsidRDefault="00244598" w:rsidP="00244598"/>
                    </w:tc>
                  </w:tr>
                  <w:tr w:rsidR="00244598" w14:paraId="40A4EA41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097D972A" w14:textId="7C149F61" w:rsidR="00244598" w:rsidRDefault="00244598" w:rsidP="00244598">
                        <w:r w:rsidRPr="00244598">
                          <w:t>IPL Management system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4827F9BF" w14:textId="58DBB046" w:rsidR="00244598" w:rsidRDefault="00244598" w:rsidP="00244598">
                        <w:r w:rsidRPr="00244598">
                          <w:t>(08/2018 - 10/2018)</w:t>
                        </w:r>
                      </w:p>
                    </w:tc>
                  </w:tr>
                  <w:tr w:rsidR="00244598" w14:paraId="65E67E35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11BB9F99" w14:textId="77777777" w:rsidR="00244598" w:rsidRDefault="00244598" w:rsidP="00244598"/>
                    </w:tc>
                  </w:tr>
                  <w:tr w:rsidR="00244598" w14:paraId="37C78B7E" w14:textId="77777777" w:rsidTr="00561968">
                    <w:tc>
                      <w:tcPr>
                        <w:tcW w:w="4888" w:type="dxa"/>
                        <w:vAlign w:val="center"/>
                      </w:tcPr>
                      <w:p w14:paraId="21125E5E" w14:textId="1E8CCA09" w:rsidR="00244598" w:rsidRDefault="00244598" w:rsidP="00244598">
                        <w:r w:rsidRPr="00244598">
                          <w:t>Rhythmic Led on music/ DJ lights</w:t>
                        </w:r>
                      </w:p>
                    </w:tc>
                    <w:tc>
                      <w:tcPr>
                        <w:tcW w:w="2416" w:type="dxa"/>
                        <w:vAlign w:val="center"/>
                      </w:tcPr>
                      <w:p w14:paraId="568497FC" w14:textId="26FCB3F1" w:rsidR="00244598" w:rsidRDefault="00244598" w:rsidP="00244598">
                        <w:r w:rsidRPr="00244598">
                          <w:t>08/2018 - 11/2018)</w:t>
                        </w:r>
                      </w:p>
                    </w:tc>
                  </w:tr>
                  <w:tr w:rsidR="00244598" w14:paraId="7E53A3B8" w14:textId="77777777" w:rsidTr="00244598">
                    <w:tc>
                      <w:tcPr>
                        <w:tcW w:w="7304" w:type="dxa"/>
                        <w:gridSpan w:val="2"/>
                        <w:vAlign w:val="center"/>
                      </w:tcPr>
                      <w:p w14:paraId="7D3F3EA8" w14:textId="77777777" w:rsidR="00244598" w:rsidRDefault="00244598" w:rsidP="00244598"/>
                    </w:tc>
                  </w:tr>
                </w:tbl>
                <w:p w14:paraId="4F71EAD2" w14:textId="77777777" w:rsidR="000A1EB7" w:rsidRDefault="000A1EB7" w:rsidP="003C59EB"/>
              </w:tc>
            </w:tr>
            <w:tr w:rsidR="000A1EB7" w14:paraId="28134492" w14:textId="77777777" w:rsidTr="000A1EB7">
              <w:tc>
                <w:tcPr>
                  <w:tcW w:w="7324" w:type="dxa"/>
                </w:tcPr>
                <w:p w14:paraId="1F47FF20" w14:textId="77777777" w:rsidR="000A1EB7" w:rsidRPr="004E521A" w:rsidRDefault="000A1EB7" w:rsidP="003C59EB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1BFFF021" w14:textId="77777777" w:rsidR="000A1EB7" w:rsidRPr="004E521A" w:rsidRDefault="000A1EB7" w:rsidP="003C59EB">
            <w:pPr>
              <w:rPr>
                <w:sz w:val="2"/>
                <w:szCs w:val="2"/>
              </w:rPr>
            </w:pPr>
          </w:p>
        </w:tc>
      </w:tr>
      <w:tr w:rsidR="000A1EB7" w:rsidRPr="003C59EB" w14:paraId="337167F0" w14:textId="77777777" w:rsidTr="00996F88">
        <w:trPr>
          <w:trHeight w:val="149"/>
        </w:trPr>
        <w:tc>
          <w:tcPr>
            <w:tcW w:w="3778" w:type="dxa"/>
            <w:gridSpan w:val="2"/>
            <w:vAlign w:val="center"/>
          </w:tcPr>
          <w:p w14:paraId="6460DE6A" w14:textId="610FFA23" w:rsidR="000A1EB7" w:rsidRPr="009132E7" w:rsidRDefault="00A24B2E" w:rsidP="00996F88">
            <w:hyperlink r:id="rId16" w:history="1">
              <w:r w:rsidR="009132E7" w:rsidRPr="009132E7">
                <w:rPr>
                  <w:rStyle w:val="Hyperlink"/>
                  <w:color w:val="7F7F7F" w:themeColor="text1" w:themeTint="80"/>
                  <w:u w:val="none"/>
                </w:rPr>
                <w:t>ankitbiswal123@gmail.com</w:t>
              </w:r>
            </w:hyperlink>
          </w:p>
        </w:tc>
        <w:tc>
          <w:tcPr>
            <w:tcW w:w="7550" w:type="dxa"/>
            <w:gridSpan w:val="2"/>
            <w:vMerge/>
          </w:tcPr>
          <w:p w14:paraId="734183FD" w14:textId="77777777" w:rsidR="000A1EB7" w:rsidRPr="003C59EB" w:rsidRDefault="000A1EB7" w:rsidP="003C59EB"/>
        </w:tc>
      </w:tr>
      <w:tr w:rsidR="009132E7" w:rsidRPr="003C59EB" w14:paraId="65478EED" w14:textId="77777777" w:rsidTr="000A1EB7">
        <w:trPr>
          <w:trHeight w:val="149"/>
        </w:trPr>
        <w:tc>
          <w:tcPr>
            <w:tcW w:w="846" w:type="dxa"/>
            <w:vAlign w:val="center"/>
          </w:tcPr>
          <w:p w14:paraId="59F66C75" w14:textId="3CA0EA93" w:rsidR="000A1EB7" w:rsidRPr="003C59EB" w:rsidRDefault="000A1EB7" w:rsidP="00621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D9240" wp14:editId="66158883">
                  <wp:extent cx="196215" cy="196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2" t="3624" r="3753" b="3590"/>
                          <a:stretch/>
                        </pic:blipFill>
                        <pic:spPr bwMode="auto">
                          <a:xfrm>
                            <a:off x="0" y="0"/>
                            <a:ext cx="215742" cy="2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20AD32BD" w14:textId="30842E71" w:rsidR="000A1EB7" w:rsidRPr="0062147E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/>
          </w:tcPr>
          <w:p w14:paraId="2F803A41" w14:textId="77777777" w:rsidR="000A1EB7" w:rsidRPr="003C59EB" w:rsidRDefault="000A1EB7" w:rsidP="003C59EB"/>
        </w:tc>
      </w:tr>
      <w:tr w:rsidR="000A1EB7" w:rsidRPr="003C59EB" w14:paraId="580B4316" w14:textId="77777777" w:rsidTr="00996F88">
        <w:trPr>
          <w:trHeight w:val="149"/>
        </w:trPr>
        <w:tc>
          <w:tcPr>
            <w:tcW w:w="3778" w:type="dxa"/>
            <w:gridSpan w:val="2"/>
            <w:vAlign w:val="center"/>
          </w:tcPr>
          <w:p w14:paraId="05430699" w14:textId="40C2E216" w:rsidR="000A1EB7" w:rsidRPr="003C59EB" w:rsidRDefault="000A1EB7" w:rsidP="00996F88">
            <w:r>
              <w:t>7008393685</w:t>
            </w:r>
          </w:p>
        </w:tc>
        <w:tc>
          <w:tcPr>
            <w:tcW w:w="7550" w:type="dxa"/>
            <w:gridSpan w:val="2"/>
            <w:vMerge/>
          </w:tcPr>
          <w:p w14:paraId="7760CFA7" w14:textId="77777777" w:rsidR="000A1EB7" w:rsidRPr="003C59EB" w:rsidRDefault="000A1EB7" w:rsidP="003C59EB"/>
        </w:tc>
      </w:tr>
      <w:tr w:rsidR="009132E7" w:rsidRPr="003C59EB" w14:paraId="6C9FF1AD" w14:textId="77777777" w:rsidTr="000A1EB7">
        <w:trPr>
          <w:trHeight w:val="149"/>
        </w:trPr>
        <w:tc>
          <w:tcPr>
            <w:tcW w:w="846" w:type="dxa"/>
            <w:vAlign w:val="center"/>
          </w:tcPr>
          <w:p w14:paraId="4E309EDF" w14:textId="72448D53" w:rsidR="000A1EB7" w:rsidRPr="003C59EB" w:rsidRDefault="000A1EB7" w:rsidP="00621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0193AF" wp14:editId="40292010">
                  <wp:extent cx="218783" cy="2187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1" cy="244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431981ED" w14:textId="41900C32" w:rsidR="000A1EB7" w:rsidRPr="0062147E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/>
          </w:tcPr>
          <w:p w14:paraId="449A4042" w14:textId="77777777" w:rsidR="000A1EB7" w:rsidRPr="003C59EB" w:rsidRDefault="000A1EB7" w:rsidP="003C59EB"/>
        </w:tc>
      </w:tr>
      <w:tr w:rsidR="000A1EB7" w:rsidRPr="003C59EB" w14:paraId="5C90B7D5" w14:textId="77777777" w:rsidTr="00996F88">
        <w:trPr>
          <w:trHeight w:val="149"/>
        </w:trPr>
        <w:tc>
          <w:tcPr>
            <w:tcW w:w="3778" w:type="dxa"/>
            <w:gridSpan w:val="2"/>
            <w:vAlign w:val="center"/>
          </w:tcPr>
          <w:p w14:paraId="4F07618C" w14:textId="09C15310" w:rsidR="000A1EB7" w:rsidRPr="009132E7" w:rsidRDefault="00A24B2E" w:rsidP="00996F88">
            <w:hyperlink r:id="rId19" w:history="1">
              <w:r w:rsidR="000A1EB7" w:rsidRPr="009132E7">
                <w:rPr>
                  <w:rStyle w:val="Hyperlink"/>
                  <w:color w:val="7F7F7F" w:themeColor="text1" w:themeTint="80"/>
                  <w:u w:val="none"/>
                </w:rPr>
                <w:t>linkedin.com/in/ankitbiswal123</w:t>
              </w:r>
            </w:hyperlink>
          </w:p>
        </w:tc>
        <w:tc>
          <w:tcPr>
            <w:tcW w:w="7550" w:type="dxa"/>
            <w:gridSpan w:val="2"/>
            <w:vMerge/>
          </w:tcPr>
          <w:p w14:paraId="693620AF" w14:textId="77777777" w:rsidR="000A1EB7" w:rsidRPr="003C59EB" w:rsidRDefault="000A1EB7" w:rsidP="003C59EB"/>
        </w:tc>
      </w:tr>
      <w:tr w:rsidR="009132E7" w:rsidRPr="003C59EB" w14:paraId="4C2008A2" w14:textId="77777777" w:rsidTr="000A1EB7">
        <w:trPr>
          <w:trHeight w:val="149"/>
        </w:trPr>
        <w:tc>
          <w:tcPr>
            <w:tcW w:w="846" w:type="dxa"/>
            <w:vAlign w:val="center"/>
          </w:tcPr>
          <w:p w14:paraId="7EFD5695" w14:textId="20409822" w:rsidR="000A1EB7" w:rsidRPr="003C59EB" w:rsidRDefault="000A1EB7" w:rsidP="00621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AE464" wp14:editId="25C3A221">
                  <wp:extent cx="218440" cy="218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25" cy="23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36E9538D" w14:textId="5E30536D" w:rsidR="000A1EB7" w:rsidRPr="0062147E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/>
          </w:tcPr>
          <w:p w14:paraId="303714A7" w14:textId="77777777" w:rsidR="000A1EB7" w:rsidRPr="003C59EB" w:rsidRDefault="000A1EB7" w:rsidP="003C59EB"/>
        </w:tc>
      </w:tr>
      <w:tr w:rsidR="000A1EB7" w:rsidRPr="003C59EB" w14:paraId="5394F6B6" w14:textId="77777777" w:rsidTr="00996F88">
        <w:trPr>
          <w:trHeight w:val="149"/>
        </w:trPr>
        <w:tc>
          <w:tcPr>
            <w:tcW w:w="3778" w:type="dxa"/>
            <w:gridSpan w:val="2"/>
            <w:vAlign w:val="center"/>
          </w:tcPr>
          <w:p w14:paraId="03F81103" w14:textId="5B9C8C79" w:rsidR="000A1EB7" w:rsidRPr="009132E7" w:rsidRDefault="00A24B2E" w:rsidP="00996F88">
            <w:hyperlink r:id="rId21" w:history="1">
              <w:r w:rsidR="000A1EB7" w:rsidRPr="009132E7">
                <w:rPr>
                  <w:rStyle w:val="Hyperlink"/>
                  <w:color w:val="7F7F7F" w:themeColor="text1" w:themeTint="80"/>
                  <w:u w:val="none"/>
                </w:rPr>
                <w:t>github.com/Ankit2540</w:t>
              </w:r>
            </w:hyperlink>
          </w:p>
        </w:tc>
        <w:tc>
          <w:tcPr>
            <w:tcW w:w="7550" w:type="dxa"/>
            <w:gridSpan w:val="2"/>
            <w:vMerge/>
          </w:tcPr>
          <w:p w14:paraId="5EB1519E" w14:textId="77777777" w:rsidR="000A1EB7" w:rsidRPr="003C59EB" w:rsidRDefault="000A1EB7" w:rsidP="003C59EB"/>
        </w:tc>
      </w:tr>
      <w:tr w:rsidR="009132E7" w:rsidRPr="003C59EB" w14:paraId="6E02FF7B" w14:textId="77777777" w:rsidTr="000A1EB7">
        <w:trPr>
          <w:trHeight w:val="149"/>
        </w:trPr>
        <w:tc>
          <w:tcPr>
            <w:tcW w:w="846" w:type="dxa"/>
            <w:vAlign w:val="center"/>
          </w:tcPr>
          <w:p w14:paraId="2218E71D" w14:textId="705E18FE" w:rsidR="000A1EB7" w:rsidRPr="003C59EB" w:rsidRDefault="000A1EB7" w:rsidP="00621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770F3" wp14:editId="62013AE2">
                  <wp:extent cx="179514" cy="2180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85" t="13668" r="20189" b="13662"/>
                          <a:stretch/>
                        </pic:blipFill>
                        <pic:spPr bwMode="auto">
                          <a:xfrm>
                            <a:off x="0" y="0"/>
                            <a:ext cx="214989" cy="261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14C97591" w14:textId="1227F619" w:rsidR="000A1EB7" w:rsidRPr="0062147E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/>
          </w:tcPr>
          <w:p w14:paraId="0FB0002A" w14:textId="77777777" w:rsidR="000A1EB7" w:rsidRPr="003C59EB" w:rsidRDefault="000A1EB7" w:rsidP="003C59EB"/>
        </w:tc>
      </w:tr>
      <w:tr w:rsidR="000A1EB7" w:rsidRPr="003C59EB" w14:paraId="392E374D" w14:textId="77777777" w:rsidTr="00996F88">
        <w:trPr>
          <w:trHeight w:val="149"/>
        </w:trPr>
        <w:tc>
          <w:tcPr>
            <w:tcW w:w="3778" w:type="dxa"/>
            <w:gridSpan w:val="2"/>
          </w:tcPr>
          <w:p w14:paraId="041002AE" w14:textId="38243294" w:rsidR="000A1EB7" w:rsidRPr="003C59EB" w:rsidRDefault="000A1EB7" w:rsidP="003C59EB">
            <w:r>
              <w:t>Cuttack, Odisha</w:t>
            </w:r>
          </w:p>
        </w:tc>
        <w:tc>
          <w:tcPr>
            <w:tcW w:w="7550" w:type="dxa"/>
            <w:gridSpan w:val="2"/>
            <w:vMerge/>
          </w:tcPr>
          <w:p w14:paraId="75437D63" w14:textId="77777777" w:rsidR="000A1EB7" w:rsidRPr="003C59EB" w:rsidRDefault="000A1EB7" w:rsidP="003C59EB"/>
        </w:tc>
      </w:tr>
      <w:tr w:rsidR="009132E7" w:rsidRPr="003C59EB" w14:paraId="616C677B" w14:textId="77777777" w:rsidTr="000A1EB7">
        <w:trPr>
          <w:trHeight w:val="274"/>
        </w:trPr>
        <w:tc>
          <w:tcPr>
            <w:tcW w:w="846" w:type="dxa"/>
          </w:tcPr>
          <w:p w14:paraId="52AEB6F5" w14:textId="4720173C" w:rsidR="000A1EB7" w:rsidRPr="003C59EB" w:rsidRDefault="000A1EB7" w:rsidP="000A1E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DF61E" wp14:editId="584BEA5F">
                  <wp:extent cx="213173" cy="2131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88" cy="23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21C24428" w14:textId="4B9C9FE3" w:rsidR="000A1EB7" w:rsidRPr="000A1EB7" w:rsidRDefault="000A1EB7" w:rsidP="003C59EB">
            <w:pPr>
              <w:rPr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vMerge/>
          </w:tcPr>
          <w:p w14:paraId="34BD68DB" w14:textId="77777777" w:rsidR="000A1EB7" w:rsidRPr="003C59EB" w:rsidRDefault="000A1EB7" w:rsidP="003C59EB"/>
        </w:tc>
      </w:tr>
      <w:tr w:rsidR="000A1EB7" w:rsidRPr="003C59EB" w14:paraId="099AA12A" w14:textId="77777777" w:rsidTr="008817AD">
        <w:trPr>
          <w:trHeight w:val="274"/>
        </w:trPr>
        <w:tc>
          <w:tcPr>
            <w:tcW w:w="3778" w:type="dxa"/>
            <w:gridSpan w:val="2"/>
          </w:tcPr>
          <w:p w14:paraId="33F4A82A" w14:textId="77777777" w:rsidR="000A1EB7" w:rsidRPr="003C59EB" w:rsidRDefault="000A1EB7" w:rsidP="003C59EB"/>
        </w:tc>
        <w:tc>
          <w:tcPr>
            <w:tcW w:w="7550" w:type="dxa"/>
            <w:gridSpan w:val="2"/>
            <w:vMerge/>
          </w:tcPr>
          <w:p w14:paraId="4BE41F89" w14:textId="77777777" w:rsidR="000A1EB7" w:rsidRPr="003C59EB" w:rsidRDefault="000A1EB7" w:rsidP="003C59EB"/>
        </w:tc>
      </w:tr>
      <w:tr w:rsidR="000A1EB7" w:rsidRPr="003C59EB" w14:paraId="335A3936" w14:textId="77777777" w:rsidTr="004E521A">
        <w:trPr>
          <w:trHeight w:val="3640"/>
        </w:trPr>
        <w:tc>
          <w:tcPr>
            <w:tcW w:w="3778" w:type="dxa"/>
            <w:gridSpan w:val="2"/>
          </w:tcPr>
          <w:p w14:paraId="01497F10" w14:textId="2D0F197C" w:rsidR="000A1EB7" w:rsidRPr="003C59EB" w:rsidRDefault="000A1EB7" w:rsidP="003C59EB"/>
        </w:tc>
        <w:tc>
          <w:tcPr>
            <w:tcW w:w="7550" w:type="dxa"/>
            <w:gridSpan w:val="2"/>
            <w:vMerge/>
          </w:tcPr>
          <w:p w14:paraId="7B9C3996" w14:textId="77777777" w:rsidR="000A1EB7" w:rsidRPr="003C59EB" w:rsidRDefault="000A1EB7" w:rsidP="003C59EB"/>
        </w:tc>
      </w:tr>
      <w:tr w:rsidR="000A1EB7" w:rsidRPr="003C59EB" w14:paraId="501F5C5A" w14:textId="77777777" w:rsidTr="00996F88">
        <w:trPr>
          <w:trHeight w:val="215"/>
        </w:trPr>
        <w:tc>
          <w:tcPr>
            <w:tcW w:w="3778" w:type="dxa"/>
            <w:gridSpan w:val="2"/>
          </w:tcPr>
          <w:p w14:paraId="16CAD64B" w14:textId="48119440" w:rsidR="000A1EB7" w:rsidRPr="00996F88" w:rsidRDefault="000A1EB7" w:rsidP="003C59EB">
            <w:pPr>
              <w:rPr>
                <w:b/>
                <w:bCs/>
              </w:rPr>
            </w:pPr>
            <w:r w:rsidRPr="00996F88">
              <w:rPr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7550" w:type="dxa"/>
            <w:gridSpan w:val="2"/>
            <w:vMerge/>
          </w:tcPr>
          <w:p w14:paraId="7E8BB157" w14:textId="77777777" w:rsidR="000A1EB7" w:rsidRPr="003C59EB" w:rsidRDefault="000A1EB7" w:rsidP="003C59EB"/>
        </w:tc>
      </w:tr>
      <w:tr w:rsidR="000A1EB7" w:rsidRPr="003C59EB" w14:paraId="68D15A02" w14:textId="77777777" w:rsidTr="00996F88">
        <w:trPr>
          <w:trHeight w:val="213"/>
        </w:trPr>
        <w:tc>
          <w:tcPr>
            <w:tcW w:w="3778" w:type="dxa"/>
            <w:gridSpan w:val="2"/>
          </w:tcPr>
          <w:p w14:paraId="77C54C33" w14:textId="31009315" w:rsidR="000A1EB7" w:rsidRPr="003C59EB" w:rsidRDefault="000A1EB7" w:rsidP="003C59EB">
            <w:r>
              <w:t>English</w:t>
            </w:r>
          </w:p>
        </w:tc>
        <w:tc>
          <w:tcPr>
            <w:tcW w:w="7550" w:type="dxa"/>
            <w:gridSpan w:val="2"/>
            <w:vMerge/>
          </w:tcPr>
          <w:p w14:paraId="67093F61" w14:textId="77777777" w:rsidR="000A1EB7" w:rsidRPr="003C59EB" w:rsidRDefault="000A1EB7" w:rsidP="003C59EB"/>
        </w:tc>
      </w:tr>
      <w:tr w:rsidR="000A1EB7" w:rsidRPr="005427C0" w14:paraId="00CA8FEE" w14:textId="77777777" w:rsidTr="00996F88">
        <w:trPr>
          <w:trHeight w:val="213"/>
        </w:trPr>
        <w:tc>
          <w:tcPr>
            <w:tcW w:w="3778" w:type="dxa"/>
            <w:gridSpan w:val="2"/>
          </w:tcPr>
          <w:p w14:paraId="4276DC89" w14:textId="1BD938F8" w:rsidR="000A1EB7" w:rsidRPr="005427C0" w:rsidRDefault="000A1EB7" w:rsidP="003C59EB">
            <w:pPr>
              <w:rPr>
                <w:i/>
                <w:iCs/>
              </w:rPr>
            </w:pPr>
            <w:r w:rsidRPr="005427C0">
              <w:rPr>
                <w:i/>
                <w:iCs/>
                <w:sz w:val="18"/>
                <w:szCs w:val="18"/>
              </w:rPr>
              <w:t xml:space="preserve">Professional Working Proficiency </w:t>
            </w:r>
          </w:p>
        </w:tc>
        <w:tc>
          <w:tcPr>
            <w:tcW w:w="7550" w:type="dxa"/>
            <w:gridSpan w:val="2"/>
            <w:vMerge/>
          </w:tcPr>
          <w:p w14:paraId="64F75D7E" w14:textId="77777777" w:rsidR="000A1EB7" w:rsidRPr="005427C0" w:rsidRDefault="000A1EB7" w:rsidP="003C59EB">
            <w:pPr>
              <w:rPr>
                <w:i/>
                <w:iCs/>
              </w:rPr>
            </w:pPr>
          </w:p>
        </w:tc>
      </w:tr>
      <w:tr w:rsidR="000A1EB7" w:rsidRPr="003C59EB" w14:paraId="2D26D4D3" w14:textId="77777777" w:rsidTr="00996F88">
        <w:trPr>
          <w:trHeight w:val="213"/>
        </w:trPr>
        <w:tc>
          <w:tcPr>
            <w:tcW w:w="3778" w:type="dxa"/>
            <w:gridSpan w:val="2"/>
          </w:tcPr>
          <w:p w14:paraId="7600592D" w14:textId="5B0A732C" w:rsidR="000A1EB7" w:rsidRPr="003C59EB" w:rsidRDefault="000A1EB7" w:rsidP="003C59EB">
            <w:r>
              <w:t>Hindi</w:t>
            </w:r>
          </w:p>
        </w:tc>
        <w:tc>
          <w:tcPr>
            <w:tcW w:w="7550" w:type="dxa"/>
            <w:gridSpan w:val="2"/>
            <w:vMerge/>
          </w:tcPr>
          <w:p w14:paraId="066A0AA3" w14:textId="77777777" w:rsidR="000A1EB7" w:rsidRPr="003C59EB" w:rsidRDefault="000A1EB7" w:rsidP="003C59EB"/>
        </w:tc>
      </w:tr>
      <w:tr w:rsidR="000A1EB7" w:rsidRPr="003C59EB" w14:paraId="62102220" w14:textId="77777777" w:rsidTr="00996F88">
        <w:trPr>
          <w:trHeight w:val="213"/>
        </w:trPr>
        <w:tc>
          <w:tcPr>
            <w:tcW w:w="3778" w:type="dxa"/>
            <w:gridSpan w:val="2"/>
          </w:tcPr>
          <w:p w14:paraId="45BF72AD" w14:textId="6A03686E" w:rsidR="000A1EB7" w:rsidRPr="005427C0" w:rsidRDefault="000A1EB7" w:rsidP="003C59EB">
            <w:pPr>
              <w:rPr>
                <w:i/>
                <w:iCs/>
              </w:rPr>
            </w:pPr>
            <w:r w:rsidRPr="005427C0">
              <w:rPr>
                <w:i/>
                <w:iCs/>
                <w:sz w:val="18"/>
                <w:szCs w:val="18"/>
              </w:rPr>
              <w:t>Professional Working Proficiency</w:t>
            </w:r>
          </w:p>
        </w:tc>
        <w:tc>
          <w:tcPr>
            <w:tcW w:w="7550" w:type="dxa"/>
            <w:gridSpan w:val="2"/>
            <w:vMerge/>
          </w:tcPr>
          <w:p w14:paraId="5C9F3063" w14:textId="77777777" w:rsidR="000A1EB7" w:rsidRPr="003C59EB" w:rsidRDefault="000A1EB7" w:rsidP="003C59EB"/>
        </w:tc>
      </w:tr>
      <w:tr w:rsidR="000A1EB7" w:rsidRPr="003C59EB" w14:paraId="1E5E80E9" w14:textId="77777777" w:rsidTr="00996F88">
        <w:trPr>
          <w:trHeight w:val="213"/>
        </w:trPr>
        <w:tc>
          <w:tcPr>
            <w:tcW w:w="3778" w:type="dxa"/>
            <w:gridSpan w:val="2"/>
          </w:tcPr>
          <w:p w14:paraId="1FFA0F80" w14:textId="2D11D772" w:rsidR="000A1EB7" w:rsidRPr="003C59EB" w:rsidRDefault="000A1EB7" w:rsidP="003C59EB">
            <w:r>
              <w:t>Odia</w:t>
            </w:r>
          </w:p>
        </w:tc>
        <w:tc>
          <w:tcPr>
            <w:tcW w:w="7550" w:type="dxa"/>
            <w:gridSpan w:val="2"/>
            <w:vMerge/>
          </w:tcPr>
          <w:p w14:paraId="57316E3A" w14:textId="77777777" w:rsidR="000A1EB7" w:rsidRPr="003C59EB" w:rsidRDefault="000A1EB7" w:rsidP="003C59EB"/>
        </w:tc>
      </w:tr>
      <w:tr w:rsidR="000A1EB7" w:rsidRPr="003C59EB" w14:paraId="6EC6C826" w14:textId="77777777" w:rsidTr="00996F88">
        <w:trPr>
          <w:trHeight w:val="213"/>
        </w:trPr>
        <w:tc>
          <w:tcPr>
            <w:tcW w:w="3778" w:type="dxa"/>
            <w:gridSpan w:val="2"/>
          </w:tcPr>
          <w:p w14:paraId="2A843C51" w14:textId="4735603C" w:rsidR="000A1EB7" w:rsidRPr="005427C0" w:rsidRDefault="000A1EB7" w:rsidP="003C59EB">
            <w:pPr>
              <w:rPr>
                <w:i/>
                <w:iCs/>
                <w:sz w:val="18"/>
                <w:szCs w:val="18"/>
              </w:rPr>
            </w:pPr>
            <w:r w:rsidRPr="005427C0">
              <w:rPr>
                <w:i/>
                <w:iCs/>
                <w:sz w:val="18"/>
                <w:szCs w:val="18"/>
              </w:rPr>
              <w:t xml:space="preserve">Native or Bilingual Proficiency </w:t>
            </w:r>
          </w:p>
        </w:tc>
        <w:tc>
          <w:tcPr>
            <w:tcW w:w="7550" w:type="dxa"/>
            <w:gridSpan w:val="2"/>
            <w:vMerge/>
          </w:tcPr>
          <w:p w14:paraId="2E0AC8D1" w14:textId="77777777" w:rsidR="000A1EB7" w:rsidRPr="003C59EB" w:rsidRDefault="000A1EB7" w:rsidP="003C59EB"/>
        </w:tc>
      </w:tr>
    </w:tbl>
    <w:p w14:paraId="0B43F5EB" w14:textId="77777777" w:rsidR="000F260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7AD2BD" wp14:editId="53F3565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88FF4B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3944B5A7" wp14:editId="1BF9A448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5320251D" wp14:editId="133CA3E7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18688AA5" wp14:editId="7D9B987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55359DE5" wp14:editId="04F733B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886919" wp14:editId="7E34A797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9696D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</w:p>
    <w:p w14:paraId="6BB01AF2" w14:textId="654460D7" w:rsidR="00871DB8" w:rsidRPr="000F2608" w:rsidRDefault="00871DB8">
      <w:pPr>
        <w:rPr>
          <w:sz w:val="8"/>
          <w:szCs w:val="8"/>
        </w:rPr>
      </w:pPr>
    </w:p>
    <w:sectPr w:rsidR="00871DB8" w:rsidRPr="000F2608" w:rsidSect="000F2608">
      <w:pgSz w:w="11906" w:h="16838" w:code="9"/>
      <w:pgMar w:top="284" w:right="284" w:bottom="0" w:left="28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C40A" w14:textId="77777777" w:rsidR="00A24B2E" w:rsidRDefault="00A24B2E" w:rsidP="00AA35A8">
      <w:pPr>
        <w:spacing w:line="240" w:lineRule="auto"/>
      </w:pPr>
      <w:r>
        <w:separator/>
      </w:r>
    </w:p>
  </w:endnote>
  <w:endnote w:type="continuationSeparator" w:id="0">
    <w:p w14:paraId="7203D082" w14:textId="77777777" w:rsidR="00A24B2E" w:rsidRDefault="00A24B2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190E" w14:textId="77777777" w:rsidR="00A24B2E" w:rsidRDefault="00A24B2E" w:rsidP="00AA35A8">
      <w:pPr>
        <w:spacing w:line="240" w:lineRule="auto"/>
      </w:pPr>
      <w:r>
        <w:separator/>
      </w:r>
    </w:p>
  </w:footnote>
  <w:footnote w:type="continuationSeparator" w:id="0">
    <w:p w14:paraId="1749E821" w14:textId="77777777" w:rsidR="00A24B2E" w:rsidRDefault="00A24B2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4.6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5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A"/>
    <w:rsid w:val="00033263"/>
    <w:rsid w:val="000334C1"/>
    <w:rsid w:val="000543A3"/>
    <w:rsid w:val="000873F6"/>
    <w:rsid w:val="000A1EB7"/>
    <w:rsid w:val="000B286F"/>
    <w:rsid w:val="000D134B"/>
    <w:rsid w:val="000F2608"/>
    <w:rsid w:val="00124ED6"/>
    <w:rsid w:val="00167789"/>
    <w:rsid w:val="00194704"/>
    <w:rsid w:val="001B1297"/>
    <w:rsid w:val="001B160B"/>
    <w:rsid w:val="00203213"/>
    <w:rsid w:val="002236D5"/>
    <w:rsid w:val="00243756"/>
    <w:rsid w:val="00244598"/>
    <w:rsid w:val="0027193E"/>
    <w:rsid w:val="002C4E0C"/>
    <w:rsid w:val="002E7306"/>
    <w:rsid w:val="00331DCE"/>
    <w:rsid w:val="00352A17"/>
    <w:rsid w:val="003B0A90"/>
    <w:rsid w:val="003B4AEF"/>
    <w:rsid w:val="003C59EB"/>
    <w:rsid w:val="003F7F5E"/>
    <w:rsid w:val="00415CF3"/>
    <w:rsid w:val="00453A7B"/>
    <w:rsid w:val="004936B2"/>
    <w:rsid w:val="004A28EA"/>
    <w:rsid w:val="004E521A"/>
    <w:rsid w:val="0050603C"/>
    <w:rsid w:val="005427C0"/>
    <w:rsid w:val="00561968"/>
    <w:rsid w:val="00574DFC"/>
    <w:rsid w:val="005C0840"/>
    <w:rsid w:val="005E584A"/>
    <w:rsid w:val="0062147E"/>
    <w:rsid w:val="006908DD"/>
    <w:rsid w:val="006A1E18"/>
    <w:rsid w:val="006A5FCA"/>
    <w:rsid w:val="006C7F5A"/>
    <w:rsid w:val="00776C4D"/>
    <w:rsid w:val="00791376"/>
    <w:rsid w:val="00831977"/>
    <w:rsid w:val="00871DB8"/>
    <w:rsid w:val="00887E05"/>
    <w:rsid w:val="008A171A"/>
    <w:rsid w:val="008F180B"/>
    <w:rsid w:val="008F48B9"/>
    <w:rsid w:val="009049BC"/>
    <w:rsid w:val="009132E7"/>
    <w:rsid w:val="00921569"/>
    <w:rsid w:val="00996F88"/>
    <w:rsid w:val="009D646A"/>
    <w:rsid w:val="00A24B2E"/>
    <w:rsid w:val="00A633B0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32B4A"/>
    <w:rsid w:val="00D86385"/>
    <w:rsid w:val="00D95726"/>
    <w:rsid w:val="00DB472D"/>
    <w:rsid w:val="00DE5F88"/>
    <w:rsid w:val="00DF2298"/>
    <w:rsid w:val="00E00BFC"/>
    <w:rsid w:val="00E067BA"/>
    <w:rsid w:val="00EB74E8"/>
    <w:rsid w:val="00EC0F79"/>
    <w:rsid w:val="00F013F7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2AC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913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a.geeksforgeeks.org/courses/certificates/3f7b10ee607c9ff110c81d83fcbb5e72.pd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www.github.com/Ankit254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coursera.org/account/accomplishments/verify/SH8GPMC3ASD9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hyperlink" Target="mailto:ankitbiswal123@gmail.co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github.com/Ankit2540/Front-End.g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hyperlink" Target="http://www.linkedin.com/in/ankitbiswal123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ithub.com/Ankit2540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sv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Contemporary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2021-06-13T12:00:00Z</dcterms:created>
  <dcterms:modified xsi:type="dcterms:W3CDTF">2021-06-13T18:07:00Z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